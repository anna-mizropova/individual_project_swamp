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CE5" w:rsidRPr="00ED4C94" w:rsidRDefault="00F73CE5" w:rsidP="00590C81">
      <w:pPr>
        <w:pStyle w:val="1"/>
        <w:numPr>
          <w:ilvl w:val="0"/>
          <w:numId w:val="0"/>
        </w:numPr>
        <w:rPr>
          <w:sz w:val="28"/>
          <w:szCs w:val="28"/>
        </w:rPr>
      </w:pPr>
      <w:r w:rsidRPr="00ED4C94">
        <w:rPr>
          <w:sz w:val="28"/>
          <w:szCs w:val="28"/>
        </w:rPr>
        <w:t xml:space="preserve">Номер 19. </w:t>
      </w:r>
      <w:bookmarkStart w:id="0" w:name="_GoBack"/>
      <w:r w:rsidRPr="00ED4C94">
        <w:rPr>
          <w:sz w:val="28"/>
          <w:szCs w:val="28"/>
        </w:rPr>
        <w:t>Функциональные требования игры “Болото</w:t>
      </w:r>
      <w:bookmarkEnd w:id="0"/>
      <w:r w:rsidRPr="00ED4C94">
        <w:rPr>
          <w:sz w:val="28"/>
          <w:szCs w:val="28"/>
        </w:rPr>
        <w:t>”</w:t>
      </w:r>
    </w:p>
    <w:p w:rsidR="00F73CE5" w:rsidRPr="00590C81" w:rsidRDefault="00F73CE5" w:rsidP="00590C81">
      <w:pPr>
        <w:pStyle w:val="a"/>
        <w:rPr>
          <w:b/>
        </w:rPr>
      </w:pPr>
      <w:r w:rsidRPr="00590C81">
        <w:rPr>
          <w:b/>
        </w:rPr>
        <w:t>Ввод/Вывод</w:t>
      </w:r>
    </w:p>
    <w:p w:rsidR="00F73CE5" w:rsidRPr="00ED4C94" w:rsidRDefault="00F73CE5" w:rsidP="00F73CE5">
      <w:pPr>
        <w:rPr>
          <w:rFonts w:cs="Times New Roman"/>
          <w:szCs w:val="28"/>
        </w:rPr>
      </w:pPr>
      <w:r w:rsidRPr="00ED4C94">
        <w:rPr>
          <w:rFonts w:cs="Times New Roman"/>
          <w:szCs w:val="28"/>
        </w:rPr>
        <w:t xml:space="preserve">При включении программы </w:t>
      </w:r>
      <w:r w:rsidRPr="00ED4C94">
        <w:rPr>
          <w:rFonts w:cs="Times New Roman"/>
          <w:color w:val="000000"/>
          <w:szCs w:val="28"/>
        </w:rPr>
        <w:t xml:space="preserve">при помощи генератора случайных чисел задается </w:t>
      </w:r>
      <w:r w:rsidRPr="00ED4C94">
        <w:rPr>
          <w:rFonts w:cs="Times New Roman"/>
          <w:szCs w:val="28"/>
        </w:rPr>
        <w:t xml:space="preserve">поле </w:t>
      </w:r>
      <w:r w:rsidRPr="00ED4C94">
        <w:rPr>
          <w:rFonts w:cs="Times New Roman"/>
          <w:szCs w:val="28"/>
          <w:lang w:val="en-US"/>
        </w:rPr>
        <w:t>nxm</w:t>
      </w:r>
      <w:r w:rsidRPr="00ED4C94">
        <w:rPr>
          <w:rFonts w:cs="Times New Roman"/>
          <w:szCs w:val="28"/>
        </w:rPr>
        <w:t xml:space="preserve"> клеток, минимальное поле 10х20, максимальное поле 30</w:t>
      </w:r>
      <w:r w:rsidRPr="00ED4C94">
        <w:rPr>
          <w:rFonts w:cs="Times New Roman"/>
          <w:szCs w:val="28"/>
          <w:lang w:val="en-US"/>
        </w:rPr>
        <w:t>x</w:t>
      </w:r>
      <w:r w:rsidRPr="00ED4C94">
        <w:rPr>
          <w:rFonts w:cs="Times New Roman"/>
          <w:szCs w:val="28"/>
        </w:rPr>
        <w:t>40</w:t>
      </w:r>
    </w:p>
    <w:p w:rsidR="00F73CE5" w:rsidRPr="00ED4C94" w:rsidRDefault="00F73CE5" w:rsidP="00F73CE5">
      <w:pPr>
        <w:rPr>
          <w:rFonts w:cs="Times New Roman"/>
          <w:szCs w:val="28"/>
        </w:rPr>
      </w:pPr>
      <w:r w:rsidRPr="00ED4C94">
        <w:rPr>
          <w:rFonts w:cs="Times New Roman"/>
          <w:szCs w:val="28"/>
        </w:rPr>
        <w:t>Само поле реализуется с помощью использования массива структур и выводится с помощью него.</w:t>
      </w:r>
    </w:p>
    <w:p w:rsidR="00F73CE5" w:rsidRPr="00590C81" w:rsidRDefault="00F73CE5" w:rsidP="00590C81">
      <w:pPr>
        <w:pStyle w:val="a"/>
        <w:rPr>
          <w:b/>
        </w:rPr>
      </w:pPr>
      <w:r w:rsidRPr="00590C81">
        <w:rPr>
          <w:b/>
        </w:rPr>
        <w:t>Возможности</w:t>
      </w:r>
    </w:p>
    <w:p w:rsidR="00F73CE5" w:rsidRPr="00ED4C94" w:rsidRDefault="00F73CE5" w:rsidP="00F73CE5">
      <w:pPr>
        <w:rPr>
          <w:rFonts w:cs="Times New Roman"/>
          <w:szCs w:val="28"/>
        </w:rPr>
      </w:pPr>
      <w:r w:rsidRPr="00ED4C94">
        <w:rPr>
          <w:rFonts w:cs="Times New Roman"/>
          <w:szCs w:val="28"/>
        </w:rPr>
        <w:t xml:space="preserve">Цель игры поймать комара, который произвольно движется над болотом (он управляется программой) после каждого хода лягушки. </w:t>
      </w:r>
      <w:r w:rsidRPr="00ED4C94">
        <w:rPr>
          <w:rFonts w:cs="Times New Roman"/>
          <w:color w:val="000000"/>
          <w:szCs w:val="28"/>
        </w:rPr>
        <w:t>За один ход комар случайным образом перемещается на одну из клеток вокруг его предыдущего положения.</w:t>
      </w:r>
      <w:r w:rsidRPr="00ED4C94">
        <w:rPr>
          <w:rFonts w:cs="Times New Roman"/>
          <w:szCs w:val="28"/>
        </w:rPr>
        <w:t xml:space="preserve"> Комара лягушка может съесть в полете (</w:t>
      </w:r>
      <w:r w:rsidR="005E0807">
        <w:rPr>
          <w:rFonts w:cs="Times New Roman"/>
          <w:szCs w:val="28"/>
        </w:rPr>
        <w:t>она перепрыгивает координаты в которых был комар</w:t>
      </w:r>
      <w:r w:rsidRPr="00ED4C94">
        <w:rPr>
          <w:rFonts w:cs="Times New Roman"/>
          <w:szCs w:val="28"/>
        </w:rPr>
        <w:t xml:space="preserve">) или если он сам залетит на ее клетку. Если лягушка попадает в воду, она погибает. При пересечении </w:t>
      </w:r>
      <w:r>
        <w:rPr>
          <w:rFonts w:cs="Times New Roman"/>
          <w:szCs w:val="28"/>
        </w:rPr>
        <w:t xml:space="preserve">координат </w:t>
      </w:r>
      <w:r w:rsidRPr="00ED4C94">
        <w:rPr>
          <w:rFonts w:cs="Times New Roman"/>
          <w:szCs w:val="28"/>
        </w:rPr>
        <w:t>лягушки и комара, программа выводит соответствующее сообщение и прекращает свою работу.</w:t>
      </w:r>
    </w:p>
    <w:p w:rsidR="00F73CE5" w:rsidRPr="00ED4C94" w:rsidRDefault="00F73CE5" w:rsidP="00F73CE5">
      <w:pPr>
        <w:rPr>
          <w:rFonts w:cs="Times New Roman"/>
          <w:color w:val="000000"/>
          <w:szCs w:val="28"/>
        </w:rPr>
      </w:pPr>
      <w:r w:rsidRPr="00ED4C94">
        <w:rPr>
          <w:rFonts w:cs="Times New Roman"/>
          <w:color w:val="000000"/>
          <w:szCs w:val="28"/>
        </w:rPr>
        <w:t xml:space="preserve">Первый ход за лягушкой – она может прыгать с кочки на кочку по горизонтали, вертикали или диагоналям, максимальная длина прыжка – 5 клеток. </w:t>
      </w:r>
    </w:p>
    <w:p w:rsidR="00F73CE5" w:rsidRPr="00ED4C94" w:rsidRDefault="00F73CE5" w:rsidP="00F73CE5">
      <w:pPr>
        <w:rPr>
          <w:rFonts w:cs="Times New Roman"/>
          <w:color w:val="000000"/>
          <w:szCs w:val="28"/>
        </w:rPr>
      </w:pPr>
      <w:r w:rsidRPr="00ED4C94">
        <w:rPr>
          <w:rFonts w:cs="Times New Roman"/>
          <w:color w:val="000000"/>
          <w:szCs w:val="28"/>
        </w:rPr>
        <w:t xml:space="preserve">Управление лягушкой: </w:t>
      </w:r>
    </w:p>
    <w:p w:rsidR="00F73CE5" w:rsidRPr="00ED4C94" w:rsidRDefault="00F73CE5" w:rsidP="00F73CE5">
      <w:pPr>
        <w:rPr>
          <w:rFonts w:cs="Times New Roman"/>
          <w:szCs w:val="28"/>
        </w:rPr>
      </w:pPr>
      <w:r w:rsidRPr="00ED4C94">
        <w:rPr>
          <w:rFonts w:cs="Times New Roman"/>
          <w:szCs w:val="28"/>
        </w:rPr>
        <w:t>Способ управления: клавиатура.</w:t>
      </w:r>
    </w:p>
    <w:p w:rsidR="00F73CE5" w:rsidRPr="00ED4C94" w:rsidRDefault="00F73CE5" w:rsidP="00F73CE5">
      <w:pPr>
        <w:rPr>
          <w:rFonts w:cs="Times New Roman"/>
          <w:color w:val="000000"/>
          <w:szCs w:val="28"/>
        </w:rPr>
      </w:pPr>
      <w:r w:rsidRPr="00ED4C94">
        <w:rPr>
          <w:rFonts w:cs="Times New Roman"/>
          <w:szCs w:val="28"/>
        </w:rPr>
        <w:t>Вверх – “</w:t>
      </w:r>
      <w:r>
        <w:rPr>
          <w:rFonts w:cs="Times New Roman"/>
          <w:szCs w:val="28"/>
        </w:rPr>
        <w:t>8</w:t>
      </w:r>
      <w:r w:rsidRPr="00ED4C94">
        <w:rPr>
          <w:rFonts w:cs="Times New Roman"/>
          <w:szCs w:val="28"/>
        </w:rPr>
        <w:t>”; Вниз – “</w:t>
      </w:r>
      <w:r>
        <w:rPr>
          <w:rFonts w:cs="Times New Roman"/>
          <w:szCs w:val="28"/>
        </w:rPr>
        <w:t>2</w:t>
      </w:r>
      <w:r w:rsidRPr="00ED4C94">
        <w:rPr>
          <w:rFonts w:cs="Times New Roman"/>
          <w:szCs w:val="28"/>
        </w:rPr>
        <w:t xml:space="preserve">”; </w:t>
      </w:r>
      <w:r w:rsidRPr="00ED4C94">
        <w:rPr>
          <w:rFonts w:cs="Times New Roman"/>
          <w:color w:val="000000"/>
          <w:szCs w:val="28"/>
        </w:rPr>
        <w:t>Вправо– “</w:t>
      </w:r>
      <w:r>
        <w:rPr>
          <w:rFonts w:cs="Times New Roman"/>
          <w:color w:val="000000"/>
          <w:szCs w:val="28"/>
        </w:rPr>
        <w:t>6</w:t>
      </w:r>
      <w:r w:rsidRPr="00ED4C94">
        <w:rPr>
          <w:rFonts w:cs="Times New Roman"/>
          <w:color w:val="000000"/>
          <w:szCs w:val="28"/>
        </w:rPr>
        <w:t>”</w:t>
      </w:r>
      <w:r w:rsidRPr="00ED4C94">
        <w:rPr>
          <w:rFonts w:cs="Times New Roman"/>
          <w:szCs w:val="28"/>
        </w:rPr>
        <w:t xml:space="preserve">; </w:t>
      </w:r>
      <w:r w:rsidRPr="00ED4C94">
        <w:rPr>
          <w:rFonts w:cs="Times New Roman"/>
          <w:color w:val="000000"/>
          <w:szCs w:val="28"/>
        </w:rPr>
        <w:t>Влево – “</w:t>
      </w:r>
      <w:r>
        <w:rPr>
          <w:rFonts w:cs="Times New Roman"/>
          <w:color w:val="000000"/>
          <w:szCs w:val="28"/>
        </w:rPr>
        <w:t>4</w:t>
      </w:r>
      <w:r w:rsidRPr="00ED4C94">
        <w:rPr>
          <w:rFonts w:cs="Times New Roman"/>
          <w:color w:val="000000"/>
          <w:szCs w:val="28"/>
        </w:rPr>
        <w:t>”</w:t>
      </w:r>
    </w:p>
    <w:p w:rsidR="00F73CE5" w:rsidRPr="00ED4C94" w:rsidRDefault="00F73CE5" w:rsidP="00F73CE5">
      <w:pPr>
        <w:rPr>
          <w:rFonts w:cs="Times New Roman"/>
          <w:color w:val="000000"/>
          <w:szCs w:val="28"/>
        </w:rPr>
      </w:pPr>
      <w:r w:rsidRPr="00ED4C94">
        <w:rPr>
          <w:rFonts w:cs="Times New Roman"/>
          <w:color w:val="000000"/>
          <w:szCs w:val="28"/>
        </w:rPr>
        <w:t>Для диагонали:</w:t>
      </w:r>
      <w:r w:rsidRPr="00ED4C94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7</w:t>
      </w:r>
      <w:r w:rsidRPr="00ED4C94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9</w:t>
      </w:r>
      <w:r w:rsidRPr="00ED4C94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1</w:t>
      </w:r>
      <w:r w:rsidRPr="00ED4C94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3</w:t>
      </w:r>
      <w:r w:rsidRPr="00ED4C94">
        <w:rPr>
          <w:rFonts w:cs="Times New Roman"/>
          <w:szCs w:val="28"/>
        </w:rPr>
        <w:t>”)</w:t>
      </w:r>
      <w:r w:rsidRPr="00ED4C94">
        <w:rPr>
          <w:rFonts w:cs="Times New Roman"/>
          <w:color w:val="000000"/>
          <w:szCs w:val="28"/>
        </w:rPr>
        <w:t>).</w:t>
      </w:r>
    </w:p>
    <w:p w:rsidR="00F73CE5" w:rsidRPr="00ED4C94" w:rsidRDefault="00F73CE5" w:rsidP="00F73CE5">
      <w:pPr>
        <w:rPr>
          <w:rFonts w:cs="Times New Roman"/>
          <w:szCs w:val="28"/>
        </w:rPr>
      </w:pPr>
      <w:r w:rsidRPr="00ED4C94">
        <w:rPr>
          <w:rFonts w:cs="Times New Roman"/>
          <w:szCs w:val="28"/>
        </w:rPr>
        <w:t xml:space="preserve">Чтобы походить </w:t>
      </w:r>
      <w:r w:rsidRPr="00ED4C94">
        <w:rPr>
          <w:rFonts w:cs="Times New Roman"/>
          <w:szCs w:val="28"/>
          <w:lang w:val="en-US"/>
        </w:rPr>
        <w:t>n</w:t>
      </w:r>
      <w:r w:rsidRPr="00ED4C94">
        <w:rPr>
          <w:rFonts w:cs="Times New Roman"/>
          <w:szCs w:val="28"/>
        </w:rPr>
        <w:t>-</w:t>
      </w:r>
      <w:proofErr w:type="spellStart"/>
      <w:r w:rsidRPr="00ED4C94">
        <w:rPr>
          <w:rFonts w:cs="Times New Roman"/>
          <w:szCs w:val="28"/>
        </w:rPr>
        <w:t>ое</w:t>
      </w:r>
      <w:proofErr w:type="spellEnd"/>
      <w:r w:rsidRPr="00ED4C94">
        <w:rPr>
          <w:rFonts w:cs="Times New Roman"/>
          <w:szCs w:val="28"/>
        </w:rPr>
        <w:t xml:space="preserve"> количество раз в </w:t>
      </w:r>
      <w:r w:rsidRPr="00ED4C94">
        <w:rPr>
          <w:rFonts w:cs="Times New Roman"/>
          <w:szCs w:val="28"/>
          <w:lang w:val="en-US"/>
        </w:rPr>
        <w:t>m</w:t>
      </w:r>
      <w:r w:rsidRPr="00ED4C94">
        <w:rPr>
          <w:rFonts w:cs="Times New Roman"/>
          <w:szCs w:val="28"/>
        </w:rPr>
        <w:t>-</w:t>
      </w:r>
      <w:proofErr w:type="spellStart"/>
      <w:r w:rsidRPr="00ED4C94">
        <w:rPr>
          <w:rFonts w:cs="Times New Roman"/>
          <w:szCs w:val="28"/>
        </w:rPr>
        <w:t>ую</w:t>
      </w:r>
      <w:proofErr w:type="spellEnd"/>
      <w:r w:rsidRPr="00ED4C94">
        <w:rPr>
          <w:rFonts w:cs="Times New Roman"/>
          <w:szCs w:val="28"/>
        </w:rPr>
        <w:t xml:space="preserve"> сторону, в консоли нужно нажать сначала направление движения, после длину самого прыжка – от 1 до 5.</w:t>
      </w:r>
    </w:p>
    <w:p w:rsidR="00F73CE5" w:rsidRPr="00ED4C94" w:rsidRDefault="00F73CE5" w:rsidP="00F73CE5">
      <w:pPr>
        <w:rPr>
          <w:rFonts w:cs="Times New Roman"/>
          <w:szCs w:val="28"/>
        </w:rPr>
      </w:pPr>
      <w:r w:rsidRPr="00ED4C94">
        <w:rPr>
          <w:rFonts w:cs="Times New Roman"/>
          <w:szCs w:val="28"/>
        </w:rPr>
        <w:t>После ввода нужных клавиш лягушка движется на указанную длину прыжка и в указанную сторону.</w:t>
      </w:r>
    </w:p>
    <w:p w:rsidR="00F73CE5" w:rsidRPr="00ED4C94" w:rsidRDefault="00F73CE5" w:rsidP="00F73CE5">
      <w:pPr>
        <w:rPr>
          <w:rFonts w:cs="Times New Roman"/>
          <w:color w:val="000000"/>
          <w:szCs w:val="28"/>
        </w:rPr>
      </w:pPr>
      <w:r w:rsidRPr="00ED4C94">
        <w:rPr>
          <w:rFonts w:cs="Times New Roman"/>
          <w:color w:val="000000"/>
          <w:szCs w:val="28"/>
        </w:rPr>
        <w:t>Лягушка и комар не могут выйти за пределы поля.</w:t>
      </w:r>
    </w:p>
    <w:p w:rsidR="00F73CE5" w:rsidRPr="00ED4C94" w:rsidRDefault="00F73CE5" w:rsidP="00F73CE5">
      <w:pPr>
        <w:rPr>
          <w:rFonts w:cs="Times New Roman"/>
          <w:szCs w:val="28"/>
        </w:rPr>
      </w:pPr>
      <w:r w:rsidRPr="00ED4C94">
        <w:rPr>
          <w:rFonts w:cs="Times New Roman"/>
          <w:szCs w:val="28"/>
        </w:rPr>
        <w:t xml:space="preserve">Если кочка находиться возле предела поля и длина прыжка лягушки больше чем расстояние до поля, то длина прыжка лягушки уменьшается до длины прыжка до кочки. Если же кочки </w:t>
      </w:r>
      <w:proofErr w:type="gramStart"/>
      <w:r w:rsidRPr="00ED4C94">
        <w:rPr>
          <w:rFonts w:cs="Times New Roman"/>
          <w:szCs w:val="28"/>
        </w:rPr>
        <w:t>нет</w:t>
      </w:r>
      <w:proofErr w:type="gramEnd"/>
      <w:r w:rsidRPr="00ED4C94">
        <w:rPr>
          <w:rFonts w:cs="Times New Roman"/>
          <w:szCs w:val="28"/>
        </w:rPr>
        <w:t xml:space="preserve"> и длина прыжка лягушки больше чем </w:t>
      </w:r>
      <w:r w:rsidRPr="00ED4C94">
        <w:rPr>
          <w:rFonts w:cs="Times New Roman"/>
          <w:szCs w:val="28"/>
        </w:rPr>
        <w:lastRenderedPageBreak/>
        <w:t xml:space="preserve">расстояние до поля лягушка тонет, погибая на самой ближайшей клетки к пределу поля. </w:t>
      </w:r>
    </w:p>
    <w:p w:rsidR="00F73CE5" w:rsidRPr="00ED4C94" w:rsidRDefault="00F73CE5" w:rsidP="00F73CE5">
      <w:pPr>
        <w:rPr>
          <w:rFonts w:cs="Times New Roman"/>
          <w:szCs w:val="28"/>
        </w:rPr>
      </w:pPr>
      <w:r w:rsidRPr="00ED4C94">
        <w:rPr>
          <w:rFonts w:cs="Times New Roman"/>
          <w:szCs w:val="28"/>
        </w:rPr>
        <w:t>Если лягушка находиться на кочке, которая находится возле предела поля и пользователь выбрал направление прыжка лягушки в сторону предела поля, то лягушка не меняет своё положение, в отличие от комара.</w:t>
      </w:r>
    </w:p>
    <w:p w:rsidR="00F73CE5" w:rsidRPr="00ED4C94" w:rsidRDefault="00F73CE5" w:rsidP="00F73CE5">
      <w:pPr>
        <w:rPr>
          <w:rFonts w:cs="Times New Roman"/>
          <w:szCs w:val="28"/>
        </w:rPr>
      </w:pPr>
      <w:r w:rsidRPr="00ED4C94">
        <w:rPr>
          <w:rFonts w:cs="Times New Roman"/>
          <w:szCs w:val="28"/>
        </w:rPr>
        <w:t xml:space="preserve">Если комар находится возле предела поля и его передвижение на 1 клетку </w:t>
      </w:r>
      <w:proofErr w:type="spellStart"/>
      <w:r w:rsidRPr="00ED4C94">
        <w:rPr>
          <w:rFonts w:cs="Times New Roman"/>
          <w:szCs w:val="28"/>
        </w:rPr>
        <w:t>сгенирировалось</w:t>
      </w:r>
      <w:proofErr w:type="spellEnd"/>
      <w:r w:rsidRPr="00ED4C94">
        <w:rPr>
          <w:rFonts w:cs="Times New Roman"/>
          <w:szCs w:val="28"/>
        </w:rPr>
        <w:t xml:space="preserve"> таким образом, что комар должен выйти за пределы поля, то его передвижение меняется на противоположное, таким образом, чтобы комар не вышел за переделы поля. </w:t>
      </w:r>
    </w:p>
    <w:p w:rsidR="00F73CE5" w:rsidRPr="00590C81" w:rsidRDefault="00F73CE5" w:rsidP="00590C81">
      <w:pPr>
        <w:pStyle w:val="a"/>
        <w:rPr>
          <w:b/>
        </w:rPr>
      </w:pPr>
      <w:r w:rsidRPr="00590C81">
        <w:rPr>
          <w:b/>
        </w:rPr>
        <w:t>Меню</w:t>
      </w:r>
    </w:p>
    <w:p w:rsidR="00F73CE5" w:rsidRPr="00ED4C94" w:rsidRDefault="00F73CE5" w:rsidP="00F73CE5">
      <w:pPr>
        <w:rPr>
          <w:rFonts w:cs="Times New Roman"/>
          <w:color w:val="000000"/>
          <w:szCs w:val="28"/>
        </w:rPr>
      </w:pPr>
      <w:r w:rsidRPr="00ED4C94">
        <w:rPr>
          <w:rFonts w:cs="Times New Roman"/>
          <w:szCs w:val="28"/>
        </w:rPr>
        <w:t xml:space="preserve">Дано поле </w:t>
      </w:r>
      <w:r w:rsidRPr="00ED4C94">
        <w:rPr>
          <w:rFonts w:cs="Times New Roman"/>
          <w:szCs w:val="28"/>
          <w:lang w:val="en-US"/>
        </w:rPr>
        <w:t>n</w:t>
      </w:r>
      <w:r w:rsidRPr="00ED4C94">
        <w:rPr>
          <w:rFonts w:cs="Times New Roman"/>
          <w:szCs w:val="28"/>
        </w:rPr>
        <w:t>х</w:t>
      </w:r>
      <w:r w:rsidRPr="00ED4C94">
        <w:rPr>
          <w:rFonts w:cs="Times New Roman"/>
          <w:szCs w:val="28"/>
          <w:lang w:val="en-US"/>
        </w:rPr>
        <w:t>m</w:t>
      </w:r>
      <w:r w:rsidRPr="00ED4C94">
        <w:rPr>
          <w:rFonts w:cs="Times New Roman"/>
          <w:szCs w:val="28"/>
        </w:rPr>
        <w:t xml:space="preserve"> </w:t>
      </w:r>
      <w:proofErr w:type="gramStart"/>
      <w:r w:rsidRPr="00ED4C94">
        <w:rPr>
          <w:rFonts w:cs="Times New Roman"/>
          <w:szCs w:val="28"/>
        </w:rPr>
        <w:t>клеток  –</w:t>
      </w:r>
      <w:proofErr w:type="gramEnd"/>
      <w:r w:rsidRPr="00ED4C94">
        <w:rPr>
          <w:rFonts w:cs="Times New Roman"/>
          <w:szCs w:val="28"/>
        </w:rPr>
        <w:t xml:space="preserve"> само болото. На болоте расположены кочки (занимающие 1 клетку), их расположение задается </w:t>
      </w:r>
      <w:r w:rsidRPr="00ED4C94">
        <w:rPr>
          <w:rFonts w:cs="Times New Roman"/>
          <w:color w:val="000000"/>
          <w:szCs w:val="28"/>
        </w:rPr>
        <w:t>при помощи генератора случайных чисел (минимальное количество 10, максимальное количество 20)</w:t>
      </w:r>
      <w:r w:rsidRPr="00ED4C94">
        <w:rPr>
          <w:rFonts w:cs="Times New Roman"/>
          <w:szCs w:val="28"/>
        </w:rPr>
        <w:t>, и комар, двигающий произвольно. Все объекты реализованы с помощью псевдографики.</w:t>
      </w:r>
    </w:p>
    <w:p w:rsidR="00F73CE5" w:rsidRPr="00590C81" w:rsidRDefault="00F73CE5" w:rsidP="00590C81">
      <w:pPr>
        <w:pStyle w:val="a"/>
        <w:rPr>
          <w:b/>
        </w:rPr>
      </w:pPr>
      <w:r w:rsidRPr="00590C81">
        <w:rPr>
          <w:b/>
        </w:rPr>
        <w:t>Применяемые технологии</w:t>
      </w:r>
    </w:p>
    <w:p w:rsidR="00F73CE5" w:rsidRPr="00ED4C94" w:rsidRDefault="00F73CE5" w:rsidP="00F73CE5">
      <w:pPr>
        <w:rPr>
          <w:rFonts w:cs="Times New Roman"/>
          <w:color w:val="000000"/>
          <w:szCs w:val="28"/>
        </w:rPr>
      </w:pPr>
      <w:r w:rsidRPr="00ED4C94">
        <w:rPr>
          <w:rFonts w:cs="Times New Roman"/>
          <w:color w:val="000000"/>
          <w:szCs w:val="28"/>
        </w:rPr>
        <w:t xml:space="preserve"> </w:t>
      </w:r>
      <w:r w:rsidRPr="00ED4C94">
        <w:rPr>
          <w:rFonts w:cs="Times New Roman"/>
          <w:szCs w:val="28"/>
        </w:rPr>
        <w:t>Псевдографика, Язык программирования С(С++).</w:t>
      </w:r>
    </w:p>
    <w:p w:rsidR="00556E72" w:rsidRPr="003A3BF8" w:rsidRDefault="00556E72" w:rsidP="00F73CE5">
      <w:pPr>
        <w:pStyle w:val="a"/>
        <w:numPr>
          <w:ilvl w:val="0"/>
          <w:numId w:val="0"/>
        </w:numPr>
      </w:pPr>
    </w:p>
    <w:sectPr w:rsidR="00556E72" w:rsidRPr="003A3BF8" w:rsidSect="00EA7406">
      <w:headerReference w:type="default" r:id="rId8"/>
      <w:pgSz w:w="11906" w:h="16838" w:code="9"/>
      <w:pgMar w:top="1134" w:right="567" w:bottom="851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21" w:rsidRDefault="00D47C21" w:rsidP="00BB14FC">
      <w:pPr>
        <w:spacing w:line="240" w:lineRule="auto"/>
      </w:pPr>
      <w:r>
        <w:separator/>
      </w:r>
    </w:p>
  </w:endnote>
  <w:endnote w:type="continuationSeparator" w:id="0">
    <w:p w:rsidR="00D47C21" w:rsidRDefault="00D47C21" w:rsidP="00BB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21" w:rsidRDefault="00D47C21" w:rsidP="00BB14FC">
      <w:pPr>
        <w:spacing w:line="240" w:lineRule="auto"/>
      </w:pPr>
      <w:r>
        <w:separator/>
      </w:r>
    </w:p>
  </w:footnote>
  <w:footnote w:type="continuationSeparator" w:id="0">
    <w:p w:rsidR="00D47C21" w:rsidRDefault="00D47C21" w:rsidP="00BB1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61F" w:rsidRPr="00BB14FC" w:rsidRDefault="00D47C21" w:rsidP="00016EF7">
    <w:pPr>
      <w:pStyle w:val="ac"/>
    </w:pPr>
    <w:sdt>
      <w:sdtPr>
        <w:id w:val="-1398817931"/>
        <w:docPartObj>
          <w:docPartGallery w:val="Page Numbers (Top of Page)"/>
          <w:docPartUnique/>
        </w:docPartObj>
      </w:sdtPr>
      <w:sdtEndPr/>
      <w:sdtContent>
        <w:r w:rsidR="004D161F">
          <w:fldChar w:fldCharType="begin"/>
        </w:r>
        <w:r w:rsidR="004D161F">
          <w:instrText>PAGE   \* MERGEFORMAT</w:instrText>
        </w:r>
        <w:r w:rsidR="004D161F">
          <w:fldChar w:fldCharType="separate"/>
        </w:r>
        <w:r w:rsidR="005E0807">
          <w:rPr>
            <w:noProof/>
          </w:rPr>
          <w:t>2</w:t>
        </w:r>
        <w:r w:rsidR="004D161F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D6C"/>
    <w:multiLevelType w:val="hybridMultilevel"/>
    <w:tmpl w:val="85B6FD08"/>
    <w:lvl w:ilvl="0" w:tplc="087E4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460DC"/>
    <w:multiLevelType w:val="hybridMultilevel"/>
    <w:tmpl w:val="81DA05AC"/>
    <w:lvl w:ilvl="0" w:tplc="087E4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A31456"/>
    <w:multiLevelType w:val="multilevel"/>
    <w:tmpl w:val="00D07CB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137BFF"/>
    <w:multiLevelType w:val="hybridMultilevel"/>
    <w:tmpl w:val="DC8ED8C8"/>
    <w:lvl w:ilvl="0" w:tplc="087E4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77C32"/>
    <w:multiLevelType w:val="hybridMultilevel"/>
    <w:tmpl w:val="9170F8F4"/>
    <w:lvl w:ilvl="0" w:tplc="3106FB02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68248B76">
      <w:start w:val="3"/>
      <w:numFmt w:val="bullet"/>
      <w:lvlText w:val="•"/>
      <w:lvlJc w:val="left"/>
      <w:pPr>
        <w:ind w:left="2480" w:hanging="140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21766"/>
    <w:multiLevelType w:val="hybridMultilevel"/>
    <w:tmpl w:val="08BC933E"/>
    <w:lvl w:ilvl="0" w:tplc="2940D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682A48"/>
    <w:multiLevelType w:val="hybridMultilevel"/>
    <w:tmpl w:val="E9784D80"/>
    <w:lvl w:ilvl="0" w:tplc="BE7C2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2F702A"/>
    <w:multiLevelType w:val="hybridMultilevel"/>
    <w:tmpl w:val="3F70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66F2"/>
    <w:multiLevelType w:val="hybridMultilevel"/>
    <w:tmpl w:val="A1B0512E"/>
    <w:lvl w:ilvl="0" w:tplc="BFC6C48A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CC"/>
    <w:rsid w:val="00000CE8"/>
    <w:rsid w:val="0000235C"/>
    <w:rsid w:val="00002F20"/>
    <w:rsid w:val="00005391"/>
    <w:rsid w:val="00016EF7"/>
    <w:rsid w:val="000247BE"/>
    <w:rsid w:val="00024F13"/>
    <w:rsid w:val="000258B8"/>
    <w:rsid w:val="00031935"/>
    <w:rsid w:val="000340C8"/>
    <w:rsid w:val="00034705"/>
    <w:rsid w:val="0003732A"/>
    <w:rsid w:val="00040A05"/>
    <w:rsid w:val="0004357F"/>
    <w:rsid w:val="00046CEB"/>
    <w:rsid w:val="0005522E"/>
    <w:rsid w:val="00073414"/>
    <w:rsid w:val="00080B2C"/>
    <w:rsid w:val="00095039"/>
    <w:rsid w:val="000B0718"/>
    <w:rsid w:val="000B273A"/>
    <w:rsid w:val="000C1E53"/>
    <w:rsid w:val="000C360C"/>
    <w:rsid w:val="000C5046"/>
    <w:rsid w:val="000C5ADD"/>
    <w:rsid w:val="000D0132"/>
    <w:rsid w:val="000D5078"/>
    <w:rsid w:val="000D7557"/>
    <w:rsid w:val="000E014F"/>
    <w:rsid w:val="000E221B"/>
    <w:rsid w:val="000F7E6A"/>
    <w:rsid w:val="0010046E"/>
    <w:rsid w:val="00117D8D"/>
    <w:rsid w:val="00120452"/>
    <w:rsid w:val="00120E3D"/>
    <w:rsid w:val="001244BD"/>
    <w:rsid w:val="00124ECC"/>
    <w:rsid w:val="00125F83"/>
    <w:rsid w:val="00140609"/>
    <w:rsid w:val="00142BBB"/>
    <w:rsid w:val="00145BAB"/>
    <w:rsid w:val="00151731"/>
    <w:rsid w:val="0015210E"/>
    <w:rsid w:val="001617AC"/>
    <w:rsid w:val="00163446"/>
    <w:rsid w:val="001645D6"/>
    <w:rsid w:val="00164C04"/>
    <w:rsid w:val="00173DF0"/>
    <w:rsid w:val="0018452B"/>
    <w:rsid w:val="001931D5"/>
    <w:rsid w:val="001A208B"/>
    <w:rsid w:val="001A6275"/>
    <w:rsid w:val="001B1393"/>
    <w:rsid w:val="001C41E6"/>
    <w:rsid w:val="001C4B11"/>
    <w:rsid w:val="001D0FC1"/>
    <w:rsid w:val="001D2988"/>
    <w:rsid w:val="001D3E33"/>
    <w:rsid w:val="001D7255"/>
    <w:rsid w:val="001F235A"/>
    <w:rsid w:val="001F590F"/>
    <w:rsid w:val="001F6B70"/>
    <w:rsid w:val="001F6D46"/>
    <w:rsid w:val="00201B9B"/>
    <w:rsid w:val="00210C2B"/>
    <w:rsid w:val="00215302"/>
    <w:rsid w:val="00223435"/>
    <w:rsid w:val="002310DC"/>
    <w:rsid w:val="002324B3"/>
    <w:rsid w:val="00233722"/>
    <w:rsid w:val="00245F52"/>
    <w:rsid w:val="00250E83"/>
    <w:rsid w:val="002539DB"/>
    <w:rsid w:val="00254135"/>
    <w:rsid w:val="002554EC"/>
    <w:rsid w:val="002607C4"/>
    <w:rsid w:val="002658E7"/>
    <w:rsid w:val="00267AAB"/>
    <w:rsid w:val="002709B4"/>
    <w:rsid w:val="002732BF"/>
    <w:rsid w:val="002753B3"/>
    <w:rsid w:val="00275D03"/>
    <w:rsid w:val="00281A98"/>
    <w:rsid w:val="002932A2"/>
    <w:rsid w:val="00297172"/>
    <w:rsid w:val="002B06A5"/>
    <w:rsid w:val="002B2398"/>
    <w:rsid w:val="002B53B2"/>
    <w:rsid w:val="002C661C"/>
    <w:rsid w:val="002F3606"/>
    <w:rsid w:val="002F6265"/>
    <w:rsid w:val="00302E42"/>
    <w:rsid w:val="00306BFF"/>
    <w:rsid w:val="0031416C"/>
    <w:rsid w:val="00317A93"/>
    <w:rsid w:val="003200E9"/>
    <w:rsid w:val="00326E6D"/>
    <w:rsid w:val="00332193"/>
    <w:rsid w:val="00334D5A"/>
    <w:rsid w:val="003356E8"/>
    <w:rsid w:val="00335A15"/>
    <w:rsid w:val="00336515"/>
    <w:rsid w:val="003366BE"/>
    <w:rsid w:val="003368CA"/>
    <w:rsid w:val="003410BC"/>
    <w:rsid w:val="00346FFA"/>
    <w:rsid w:val="00350200"/>
    <w:rsid w:val="003557F6"/>
    <w:rsid w:val="0036791B"/>
    <w:rsid w:val="00372F65"/>
    <w:rsid w:val="00375368"/>
    <w:rsid w:val="0037709B"/>
    <w:rsid w:val="0037785C"/>
    <w:rsid w:val="0039074A"/>
    <w:rsid w:val="003918BD"/>
    <w:rsid w:val="003961D9"/>
    <w:rsid w:val="003A0141"/>
    <w:rsid w:val="003B3190"/>
    <w:rsid w:val="003B3BF7"/>
    <w:rsid w:val="003C3981"/>
    <w:rsid w:val="003D0C65"/>
    <w:rsid w:val="003E3669"/>
    <w:rsid w:val="003E46F0"/>
    <w:rsid w:val="003E4777"/>
    <w:rsid w:val="003E47C2"/>
    <w:rsid w:val="003F0A0C"/>
    <w:rsid w:val="003F44E2"/>
    <w:rsid w:val="003F6EE4"/>
    <w:rsid w:val="00404B97"/>
    <w:rsid w:val="0040731A"/>
    <w:rsid w:val="00411E78"/>
    <w:rsid w:val="00412147"/>
    <w:rsid w:val="00413706"/>
    <w:rsid w:val="004138D1"/>
    <w:rsid w:val="00413ACE"/>
    <w:rsid w:val="0041634E"/>
    <w:rsid w:val="00416587"/>
    <w:rsid w:val="0042022B"/>
    <w:rsid w:val="00421910"/>
    <w:rsid w:val="00422734"/>
    <w:rsid w:val="004243CC"/>
    <w:rsid w:val="0043006D"/>
    <w:rsid w:val="00434D44"/>
    <w:rsid w:val="00446171"/>
    <w:rsid w:val="004508D5"/>
    <w:rsid w:val="0045413A"/>
    <w:rsid w:val="00454999"/>
    <w:rsid w:val="00455FCC"/>
    <w:rsid w:val="00470D77"/>
    <w:rsid w:val="00473B50"/>
    <w:rsid w:val="00474020"/>
    <w:rsid w:val="00477DFD"/>
    <w:rsid w:val="00485BC8"/>
    <w:rsid w:val="004B1398"/>
    <w:rsid w:val="004B2694"/>
    <w:rsid w:val="004C3406"/>
    <w:rsid w:val="004C5AB5"/>
    <w:rsid w:val="004D0744"/>
    <w:rsid w:val="004D161F"/>
    <w:rsid w:val="004E77AA"/>
    <w:rsid w:val="004F0DB1"/>
    <w:rsid w:val="004F2B99"/>
    <w:rsid w:val="005021D1"/>
    <w:rsid w:val="00512427"/>
    <w:rsid w:val="00512D5B"/>
    <w:rsid w:val="005169BB"/>
    <w:rsid w:val="0054731F"/>
    <w:rsid w:val="00556E72"/>
    <w:rsid w:val="00557D83"/>
    <w:rsid w:val="00561FBD"/>
    <w:rsid w:val="00574E32"/>
    <w:rsid w:val="00577933"/>
    <w:rsid w:val="0058488D"/>
    <w:rsid w:val="005855F1"/>
    <w:rsid w:val="00590C81"/>
    <w:rsid w:val="00591B42"/>
    <w:rsid w:val="00596AFC"/>
    <w:rsid w:val="005A505A"/>
    <w:rsid w:val="005B015B"/>
    <w:rsid w:val="005B78E5"/>
    <w:rsid w:val="005C61AB"/>
    <w:rsid w:val="005D73D1"/>
    <w:rsid w:val="005E0807"/>
    <w:rsid w:val="005F482F"/>
    <w:rsid w:val="00605044"/>
    <w:rsid w:val="00606BE7"/>
    <w:rsid w:val="00620C92"/>
    <w:rsid w:val="00622829"/>
    <w:rsid w:val="00627C86"/>
    <w:rsid w:val="006359F6"/>
    <w:rsid w:val="00635BF2"/>
    <w:rsid w:val="00642DC7"/>
    <w:rsid w:val="006441C8"/>
    <w:rsid w:val="0064477B"/>
    <w:rsid w:val="006644C2"/>
    <w:rsid w:val="006646F9"/>
    <w:rsid w:val="006658EF"/>
    <w:rsid w:val="006675E1"/>
    <w:rsid w:val="006755F1"/>
    <w:rsid w:val="00684FFA"/>
    <w:rsid w:val="00691C01"/>
    <w:rsid w:val="00691CDF"/>
    <w:rsid w:val="006950EF"/>
    <w:rsid w:val="00696CEF"/>
    <w:rsid w:val="006A1195"/>
    <w:rsid w:val="006A1666"/>
    <w:rsid w:val="006A2F66"/>
    <w:rsid w:val="006A46AE"/>
    <w:rsid w:val="006A5188"/>
    <w:rsid w:val="006A5BFF"/>
    <w:rsid w:val="006A7E1F"/>
    <w:rsid w:val="006B4DD0"/>
    <w:rsid w:val="006C6FB6"/>
    <w:rsid w:val="006D3688"/>
    <w:rsid w:val="006D3FAB"/>
    <w:rsid w:val="006D5976"/>
    <w:rsid w:val="006E0BBB"/>
    <w:rsid w:val="006E2C67"/>
    <w:rsid w:val="006F1914"/>
    <w:rsid w:val="006F2AEF"/>
    <w:rsid w:val="006F2E4A"/>
    <w:rsid w:val="00701544"/>
    <w:rsid w:val="00710C19"/>
    <w:rsid w:val="007130BA"/>
    <w:rsid w:val="007200E3"/>
    <w:rsid w:val="00721BEA"/>
    <w:rsid w:val="007308BA"/>
    <w:rsid w:val="00740752"/>
    <w:rsid w:val="00744A17"/>
    <w:rsid w:val="0075791C"/>
    <w:rsid w:val="00772CE5"/>
    <w:rsid w:val="00773F9C"/>
    <w:rsid w:val="007747F1"/>
    <w:rsid w:val="007763DE"/>
    <w:rsid w:val="007909F1"/>
    <w:rsid w:val="00797FA2"/>
    <w:rsid w:val="007A4F59"/>
    <w:rsid w:val="007A54F3"/>
    <w:rsid w:val="007A582D"/>
    <w:rsid w:val="007A7DED"/>
    <w:rsid w:val="007B3802"/>
    <w:rsid w:val="007B70DB"/>
    <w:rsid w:val="007C0716"/>
    <w:rsid w:val="007C5EC8"/>
    <w:rsid w:val="007C63E0"/>
    <w:rsid w:val="007C6800"/>
    <w:rsid w:val="007D4D4B"/>
    <w:rsid w:val="007D759F"/>
    <w:rsid w:val="007E0461"/>
    <w:rsid w:val="007F6978"/>
    <w:rsid w:val="008055E6"/>
    <w:rsid w:val="0080787B"/>
    <w:rsid w:val="00812281"/>
    <w:rsid w:val="00825E13"/>
    <w:rsid w:val="008270F7"/>
    <w:rsid w:val="0084359B"/>
    <w:rsid w:val="00844289"/>
    <w:rsid w:val="00846266"/>
    <w:rsid w:val="008473A5"/>
    <w:rsid w:val="0085614E"/>
    <w:rsid w:val="00866835"/>
    <w:rsid w:val="00881A6D"/>
    <w:rsid w:val="00882541"/>
    <w:rsid w:val="00884104"/>
    <w:rsid w:val="00887769"/>
    <w:rsid w:val="008923DA"/>
    <w:rsid w:val="008B5532"/>
    <w:rsid w:val="008C1A3D"/>
    <w:rsid w:val="008C622D"/>
    <w:rsid w:val="008D0C25"/>
    <w:rsid w:val="008D0D4F"/>
    <w:rsid w:val="008E204D"/>
    <w:rsid w:val="008E44E4"/>
    <w:rsid w:val="008E79BD"/>
    <w:rsid w:val="008F1372"/>
    <w:rsid w:val="008F1CF9"/>
    <w:rsid w:val="008F3371"/>
    <w:rsid w:val="00900503"/>
    <w:rsid w:val="00903DFD"/>
    <w:rsid w:val="0090412E"/>
    <w:rsid w:val="009053E6"/>
    <w:rsid w:val="009107B8"/>
    <w:rsid w:val="00917F7B"/>
    <w:rsid w:val="00925F72"/>
    <w:rsid w:val="00932911"/>
    <w:rsid w:val="00932DF6"/>
    <w:rsid w:val="00932F24"/>
    <w:rsid w:val="00941534"/>
    <w:rsid w:val="00950699"/>
    <w:rsid w:val="00950799"/>
    <w:rsid w:val="00951796"/>
    <w:rsid w:val="00951CD8"/>
    <w:rsid w:val="0095430A"/>
    <w:rsid w:val="0096092F"/>
    <w:rsid w:val="009632CC"/>
    <w:rsid w:val="009639DE"/>
    <w:rsid w:val="009740D5"/>
    <w:rsid w:val="00975E27"/>
    <w:rsid w:val="00993BA2"/>
    <w:rsid w:val="009946A2"/>
    <w:rsid w:val="00996CB0"/>
    <w:rsid w:val="009A171D"/>
    <w:rsid w:val="009B6849"/>
    <w:rsid w:val="009D3169"/>
    <w:rsid w:val="009D48C4"/>
    <w:rsid w:val="009E1451"/>
    <w:rsid w:val="009E59BE"/>
    <w:rsid w:val="009F4E18"/>
    <w:rsid w:val="00A00FBF"/>
    <w:rsid w:val="00A103CF"/>
    <w:rsid w:val="00A1256B"/>
    <w:rsid w:val="00A1269E"/>
    <w:rsid w:val="00A1669D"/>
    <w:rsid w:val="00A218A1"/>
    <w:rsid w:val="00A2717A"/>
    <w:rsid w:val="00A37E8E"/>
    <w:rsid w:val="00A43417"/>
    <w:rsid w:val="00A44AC6"/>
    <w:rsid w:val="00A47E52"/>
    <w:rsid w:val="00A5257C"/>
    <w:rsid w:val="00A547BD"/>
    <w:rsid w:val="00A62B5A"/>
    <w:rsid w:val="00A63C6B"/>
    <w:rsid w:val="00A66425"/>
    <w:rsid w:val="00A70F1F"/>
    <w:rsid w:val="00A73188"/>
    <w:rsid w:val="00A7502E"/>
    <w:rsid w:val="00A828A3"/>
    <w:rsid w:val="00A839F0"/>
    <w:rsid w:val="00A92C01"/>
    <w:rsid w:val="00A93F51"/>
    <w:rsid w:val="00AA077D"/>
    <w:rsid w:val="00AA77C9"/>
    <w:rsid w:val="00AB1A83"/>
    <w:rsid w:val="00AB2247"/>
    <w:rsid w:val="00AB57CA"/>
    <w:rsid w:val="00AC00BF"/>
    <w:rsid w:val="00AC0600"/>
    <w:rsid w:val="00AD02FA"/>
    <w:rsid w:val="00AD753A"/>
    <w:rsid w:val="00AE0FF9"/>
    <w:rsid w:val="00AE1ADB"/>
    <w:rsid w:val="00AE552F"/>
    <w:rsid w:val="00AF429A"/>
    <w:rsid w:val="00AF5C19"/>
    <w:rsid w:val="00AF65A4"/>
    <w:rsid w:val="00B1096B"/>
    <w:rsid w:val="00B134AA"/>
    <w:rsid w:val="00B15669"/>
    <w:rsid w:val="00B23D94"/>
    <w:rsid w:val="00B25108"/>
    <w:rsid w:val="00B325C6"/>
    <w:rsid w:val="00B34B0B"/>
    <w:rsid w:val="00B37004"/>
    <w:rsid w:val="00B45BB4"/>
    <w:rsid w:val="00B476C6"/>
    <w:rsid w:val="00B52D2C"/>
    <w:rsid w:val="00B63A5C"/>
    <w:rsid w:val="00B67B2B"/>
    <w:rsid w:val="00B7170E"/>
    <w:rsid w:val="00B872A7"/>
    <w:rsid w:val="00B91137"/>
    <w:rsid w:val="00B95B46"/>
    <w:rsid w:val="00BA0DD0"/>
    <w:rsid w:val="00BA169F"/>
    <w:rsid w:val="00BA198D"/>
    <w:rsid w:val="00BA574C"/>
    <w:rsid w:val="00BA7AEA"/>
    <w:rsid w:val="00BB14FC"/>
    <w:rsid w:val="00BB7984"/>
    <w:rsid w:val="00BC1535"/>
    <w:rsid w:val="00BD4171"/>
    <w:rsid w:val="00BE1776"/>
    <w:rsid w:val="00BE32D6"/>
    <w:rsid w:val="00BE4F6B"/>
    <w:rsid w:val="00BF2095"/>
    <w:rsid w:val="00C01120"/>
    <w:rsid w:val="00C02658"/>
    <w:rsid w:val="00C036CB"/>
    <w:rsid w:val="00C05EC8"/>
    <w:rsid w:val="00C077C2"/>
    <w:rsid w:val="00C17D1A"/>
    <w:rsid w:val="00C24EE9"/>
    <w:rsid w:val="00C30E6E"/>
    <w:rsid w:val="00C346FB"/>
    <w:rsid w:val="00C401FA"/>
    <w:rsid w:val="00C4122C"/>
    <w:rsid w:val="00C46F08"/>
    <w:rsid w:val="00C52C63"/>
    <w:rsid w:val="00C5769D"/>
    <w:rsid w:val="00C70A85"/>
    <w:rsid w:val="00C73605"/>
    <w:rsid w:val="00C7619A"/>
    <w:rsid w:val="00C7672F"/>
    <w:rsid w:val="00C77F82"/>
    <w:rsid w:val="00C841D0"/>
    <w:rsid w:val="00C84A5C"/>
    <w:rsid w:val="00C931A2"/>
    <w:rsid w:val="00C97FB8"/>
    <w:rsid w:val="00CA0990"/>
    <w:rsid w:val="00CA3600"/>
    <w:rsid w:val="00CA597E"/>
    <w:rsid w:val="00CA6188"/>
    <w:rsid w:val="00CB4DBE"/>
    <w:rsid w:val="00CD28AF"/>
    <w:rsid w:val="00CD7B33"/>
    <w:rsid w:val="00CE0044"/>
    <w:rsid w:val="00CE5BE4"/>
    <w:rsid w:val="00CE6ADB"/>
    <w:rsid w:val="00CF5EEC"/>
    <w:rsid w:val="00D0094E"/>
    <w:rsid w:val="00D02017"/>
    <w:rsid w:val="00D15267"/>
    <w:rsid w:val="00D210A2"/>
    <w:rsid w:val="00D241A9"/>
    <w:rsid w:val="00D35821"/>
    <w:rsid w:val="00D37416"/>
    <w:rsid w:val="00D451B3"/>
    <w:rsid w:val="00D47C21"/>
    <w:rsid w:val="00D506F2"/>
    <w:rsid w:val="00D61A6B"/>
    <w:rsid w:val="00D62997"/>
    <w:rsid w:val="00D62DB8"/>
    <w:rsid w:val="00D651DC"/>
    <w:rsid w:val="00D748F4"/>
    <w:rsid w:val="00D76033"/>
    <w:rsid w:val="00D775A7"/>
    <w:rsid w:val="00D87A67"/>
    <w:rsid w:val="00D9333B"/>
    <w:rsid w:val="00DA08DE"/>
    <w:rsid w:val="00DA3BD7"/>
    <w:rsid w:val="00DD1D69"/>
    <w:rsid w:val="00DD5A8E"/>
    <w:rsid w:val="00DD6B12"/>
    <w:rsid w:val="00DD7E38"/>
    <w:rsid w:val="00DE362B"/>
    <w:rsid w:val="00DF1EC9"/>
    <w:rsid w:val="00E018C6"/>
    <w:rsid w:val="00E01BFE"/>
    <w:rsid w:val="00E07506"/>
    <w:rsid w:val="00E1255F"/>
    <w:rsid w:val="00E171CC"/>
    <w:rsid w:val="00E2496C"/>
    <w:rsid w:val="00E31CD7"/>
    <w:rsid w:val="00E35A17"/>
    <w:rsid w:val="00E43078"/>
    <w:rsid w:val="00E4476C"/>
    <w:rsid w:val="00E46CFE"/>
    <w:rsid w:val="00E47541"/>
    <w:rsid w:val="00E520B6"/>
    <w:rsid w:val="00E579CB"/>
    <w:rsid w:val="00E6246B"/>
    <w:rsid w:val="00E71B75"/>
    <w:rsid w:val="00E7333F"/>
    <w:rsid w:val="00E73B8D"/>
    <w:rsid w:val="00EA4B28"/>
    <w:rsid w:val="00EA6355"/>
    <w:rsid w:val="00EA7239"/>
    <w:rsid w:val="00EA7406"/>
    <w:rsid w:val="00EB03BA"/>
    <w:rsid w:val="00EC3EF1"/>
    <w:rsid w:val="00EC65C9"/>
    <w:rsid w:val="00EE0B6E"/>
    <w:rsid w:val="00EE250A"/>
    <w:rsid w:val="00EE32DD"/>
    <w:rsid w:val="00EE3530"/>
    <w:rsid w:val="00EE3F38"/>
    <w:rsid w:val="00EE6AE8"/>
    <w:rsid w:val="00EF2231"/>
    <w:rsid w:val="00EF43EA"/>
    <w:rsid w:val="00F04FBF"/>
    <w:rsid w:val="00F058DE"/>
    <w:rsid w:val="00F11CF3"/>
    <w:rsid w:val="00F22A5A"/>
    <w:rsid w:val="00F34309"/>
    <w:rsid w:val="00F426EB"/>
    <w:rsid w:val="00F509F5"/>
    <w:rsid w:val="00F50B25"/>
    <w:rsid w:val="00F539DC"/>
    <w:rsid w:val="00F57AF2"/>
    <w:rsid w:val="00F60702"/>
    <w:rsid w:val="00F6245B"/>
    <w:rsid w:val="00F65E32"/>
    <w:rsid w:val="00F7210A"/>
    <w:rsid w:val="00F739E7"/>
    <w:rsid w:val="00F73CE5"/>
    <w:rsid w:val="00F85311"/>
    <w:rsid w:val="00F85C7D"/>
    <w:rsid w:val="00F9050A"/>
    <w:rsid w:val="00F91289"/>
    <w:rsid w:val="00F93C5F"/>
    <w:rsid w:val="00FB7995"/>
    <w:rsid w:val="00FC082D"/>
    <w:rsid w:val="00FC1567"/>
    <w:rsid w:val="00FD78FF"/>
    <w:rsid w:val="00FD7A6B"/>
    <w:rsid w:val="00FD7AB2"/>
    <w:rsid w:val="00FE7149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CE4CB"/>
  <w15:chartTrackingRefBased/>
  <w15:docId w15:val="{392EE20B-AEC7-42C4-B36F-B7E76E61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2022B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A6355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="Times New Roman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26E6D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326E6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="Times New Roman"/>
      <w:b/>
      <w:i/>
      <w:szCs w:val="28"/>
    </w:rPr>
  </w:style>
  <w:style w:type="paragraph" w:styleId="4">
    <w:name w:val="heading 4"/>
    <w:basedOn w:val="a1"/>
    <w:next w:val="a1"/>
    <w:link w:val="40"/>
    <w:uiPriority w:val="9"/>
    <w:unhideWhenUsed/>
    <w:rsid w:val="003F6E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C077C2"/>
    <w:rPr>
      <w:color w:val="808080"/>
    </w:rPr>
  </w:style>
  <w:style w:type="character" w:styleId="a6">
    <w:name w:val="Subtle Emphasis"/>
    <w:basedOn w:val="a2"/>
    <w:uiPriority w:val="19"/>
    <w:rsid w:val="00C52C63"/>
    <w:rPr>
      <w:i/>
      <w:iCs/>
      <w:color w:val="404040" w:themeColor="text1" w:themeTint="BF"/>
    </w:rPr>
  </w:style>
  <w:style w:type="character" w:styleId="a7">
    <w:name w:val="Emphasis"/>
    <w:basedOn w:val="a2"/>
    <w:uiPriority w:val="20"/>
    <w:rsid w:val="00C52C63"/>
    <w:rPr>
      <w:i/>
      <w:iCs/>
    </w:rPr>
  </w:style>
  <w:style w:type="character" w:styleId="a8">
    <w:name w:val="Strong"/>
    <w:basedOn w:val="a2"/>
    <w:uiPriority w:val="22"/>
    <w:rsid w:val="00710C19"/>
    <w:rPr>
      <w:b/>
      <w:bCs/>
    </w:rPr>
  </w:style>
  <w:style w:type="paragraph" w:styleId="a9">
    <w:name w:val="Title"/>
    <w:basedOn w:val="a1"/>
    <w:next w:val="a1"/>
    <w:link w:val="aa"/>
    <w:uiPriority w:val="10"/>
    <w:rsid w:val="00710C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71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1"/>
    <w:uiPriority w:val="34"/>
    <w:qFormat/>
    <w:rsid w:val="003F6EE4"/>
    <w:pPr>
      <w:ind w:left="720"/>
      <w:contextualSpacing/>
    </w:pPr>
  </w:style>
  <w:style w:type="paragraph" w:styleId="ac">
    <w:name w:val="header"/>
    <w:link w:val="ad"/>
    <w:uiPriority w:val="99"/>
    <w:unhideWhenUsed/>
    <w:qFormat/>
    <w:rsid w:val="00F85C7D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d">
    <w:name w:val="Верхний колонтитул Знак"/>
    <w:basedOn w:val="a2"/>
    <w:link w:val="ac"/>
    <w:uiPriority w:val="99"/>
    <w:rsid w:val="00F85C7D"/>
    <w:rPr>
      <w:rFonts w:ascii="Times New Roman" w:hAnsi="Times New Roman"/>
      <w:sz w:val="24"/>
    </w:rPr>
  </w:style>
  <w:style w:type="character" w:customStyle="1" w:styleId="30">
    <w:name w:val="Заголовок 3 Знак"/>
    <w:basedOn w:val="a2"/>
    <w:link w:val="3"/>
    <w:uiPriority w:val="9"/>
    <w:rsid w:val="00326E6D"/>
    <w:rPr>
      <w:rFonts w:ascii="Times New Roman" w:eastAsiaTheme="majorEastAsia" w:hAnsi="Times New Roman" w:cs="Times New Roman"/>
      <w:b/>
      <w:i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3F6E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caption"/>
    <w:basedOn w:val="a1"/>
    <w:next w:val="a1"/>
    <w:uiPriority w:val="35"/>
    <w:unhideWhenUsed/>
    <w:qFormat/>
    <w:rsid w:val="00016EF7"/>
    <w:pPr>
      <w:keepLines/>
      <w:ind w:firstLine="0"/>
      <w:jc w:val="center"/>
    </w:pPr>
    <w:rPr>
      <w:i/>
      <w:iCs/>
      <w:sz w:val="24"/>
      <w:szCs w:val="18"/>
    </w:rPr>
  </w:style>
  <w:style w:type="character" w:customStyle="1" w:styleId="10">
    <w:name w:val="Заголовок 1 Знак"/>
    <w:basedOn w:val="a2"/>
    <w:link w:val="1"/>
    <w:uiPriority w:val="9"/>
    <w:rsid w:val="00EA6355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326E6D"/>
    <w:rPr>
      <w:rFonts w:ascii="Times New Roman" w:hAnsi="Times New Roman"/>
      <w:b/>
      <w:sz w:val="28"/>
    </w:rPr>
  </w:style>
  <w:style w:type="paragraph" w:styleId="af">
    <w:name w:val="TOC Heading"/>
    <w:basedOn w:val="1"/>
    <w:next w:val="a1"/>
    <w:uiPriority w:val="39"/>
    <w:unhideWhenUsed/>
    <w:qFormat/>
    <w:rsid w:val="00016EF7"/>
    <w:pPr>
      <w:outlineLvl w:val="9"/>
    </w:pPr>
  </w:style>
  <w:style w:type="paragraph" w:customStyle="1" w:styleId="af0">
    <w:name w:val="Рисунок"/>
    <w:basedOn w:val="ae"/>
    <w:next w:val="ae"/>
    <w:qFormat/>
    <w:rsid w:val="00016EF7"/>
    <w:pPr>
      <w:keepNext/>
    </w:pPr>
  </w:style>
  <w:style w:type="paragraph" w:styleId="af1">
    <w:name w:val="footer"/>
    <w:basedOn w:val="a1"/>
    <w:link w:val="af2"/>
    <w:uiPriority w:val="99"/>
    <w:unhideWhenUsed/>
    <w:rsid w:val="00BB14F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BB14FC"/>
  </w:style>
  <w:style w:type="table" w:styleId="-76">
    <w:name w:val="Grid Table 7 Colorful Accent 6"/>
    <w:aliases w:val="Таблица"/>
    <w:basedOn w:val="a3"/>
    <w:uiPriority w:val="52"/>
    <w:rsid w:val="003A014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af3">
    <w:name w:val="Table Grid"/>
    <w:basedOn w:val="a3"/>
    <w:uiPriority w:val="39"/>
    <w:rsid w:val="00B91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Номер таблицы"/>
    <w:basedOn w:val="a1"/>
    <w:qFormat/>
    <w:rsid w:val="00016EF7"/>
    <w:pPr>
      <w:tabs>
        <w:tab w:val="left" w:pos="2120"/>
      </w:tabs>
      <w:ind w:firstLine="0"/>
      <w:contextualSpacing/>
      <w:jc w:val="right"/>
    </w:pPr>
    <w:rPr>
      <w:rFonts w:cs="Times New Roman"/>
      <w:b/>
    </w:rPr>
  </w:style>
  <w:style w:type="paragraph" w:customStyle="1" w:styleId="af5">
    <w:name w:val="Название таблицы"/>
    <w:basedOn w:val="af4"/>
    <w:qFormat/>
    <w:rsid w:val="002C661C"/>
    <w:pPr>
      <w:jc w:val="center"/>
    </w:pPr>
    <w:rPr>
      <w:i/>
    </w:rPr>
  </w:style>
  <w:style w:type="table" w:styleId="-75">
    <w:name w:val="Grid Table 7 Colorful Accent 5"/>
    <w:basedOn w:val="a3"/>
    <w:uiPriority w:val="52"/>
    <w:rsid w:val="003A014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11">
    <w:name w:val="Стиль1"/>
    <w:basedOn w:val="12"/>
    <w:uiPriority w:val="99"/>
    <w:rsid w:val="001244BD"/>
    <w:pPr>
      <w:spacing w:after="0" w:line="240" w:lineRule="auto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Grid Table 1 Light"/>
    <w:basedOn w:val="a3"/>
    <w:uiPriority w:val="46"/>
    <w:rsid w:val="001244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Table Grid 1"/>
    <w:basedOn w:val="a3"/>
    <w:uiPriority w:val="99"/>
    <w:semiHidden/>
    <w:unhideWhenUsed/>
    <w:rsid w:val="001244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Листинг"/>
    <w:basedOn w:val="a1"/>
    <w:qFormat/>
    <w:rsid w:val="00016EF7"/>
    <w:pPr>
      <w:tabs>
        <w:tab w:val="left" w:pos="2120"/>
      </w:tabs>
      <w:spacing w:line="240" w:lineRule="auto"/>
      <w:ind w:firstLine="0"/>
      <w:contextualSpacing/>
    </w:pPr>
    <w:rPr>
      <w:rFonts w:ascii="Courier New" w:hAnsi="Courier New" w:cs="Times New Roman"/>
      <w:sz w:val="24"/>
    </w:rPr>
  </w:style>
  <w:style w:type="paragraph" w:styleId="a0">
    <w:name w:val="List Bullet"/>
    <w:basedOn w:val="a1"/>
    <w:uiPriority w:val="99"/>
    <w:unhideWhenUsed/>
    <w:qFormat/>
    <w:rsid w:val="00016EF7"/>
    <w:pPr>
      <w:numPr>
        <w:numId w:val="3"/>
      </w:numPr>
      <w:tabs>
        <w:tab w:val="left" w:pos="2120"/>
      </w:tabs>
      <w:contextualSpacing/>
    </w:pPr>
    <w:rPr>
      <w:rFonts w:cs="Times New Roman"/>
    </w:rPr>
  </w:style>
  <w:style w:type="paragraph" w:styleId="a">
    <w:name w:val="List Number"/>
    <w:basedOn w:val="a1"/>
    <w:uiPriority w:val="99"/>
    <w:unhideWhenUsed/>
    <w:qFormat/>
    <w:rsid w:val="00016EF7"/>
    <w:pPr>
      <w:numPr>
        <w:numId w:val="2"/>
      </w:numPr>
    </w:pPr>
    <w:rPr>
      <w:rFonts w:cs="Times New Roman"/>
    </w:rPr>
  </w:style>
  <w:style w:type="paragraph" w:customStyle="1" w:styleId="af7">
    <w:name w:val="Текст таблицы"/>
    <w:basedOn w:val="a1"/>
    <w:link w:val="af8"/>
    <w:qFormat/>
    <w:rsid w:val="00016EF7"/>
    <w:pPr>
      <w:tabs>
        <w:tab w:val="left" w:pos="2120"/>
      </w:tabs>
      <w:spacing w:line="240" w:lineRule="auto"/>
      <w:ind w:firstLine="0"/>
      <w:contextualSpacing/>
    </w:pPr>
    <w:rPr>
      <w:rFonts w:cs="Times New Roman"/>
      <w:sz w:val="24"/>
    </w:rPr>
  </w:style>
  <w:style w:type="character" w:customStyle="1" w:styleId="af8">
    <w:name w:val="Текст таблицы Знак"/>
    <w:basedOn w:val="a2"/>
    <w:link w:val="af7"/>
    <w:rsid w:val="00016EF7"/>
    <w:rPr>
      <w:rFonts w:ascii="Times New Roman" w:hAnsi="Times New Roman" w:cs="Times New Roman"/>
      <w:sz w:val="24"/>
    </w:rPr>
  </w:style>
  <w:style w:type="paragraph" w:styleId="13">
    <w:name w:val="toc 1"/>
    <w:basedOn w:val="a1"/>
    <w:next w:val="a1"/>
    <w:autoRedefine/>
    <w:uiPriority w:val="39"/>
    <w:unhideWhenUsed/>
    <w:rsid w:val="00016EF7"/>
    <w:pPr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016EF7"/>
    <w:pPr>
      <w:tabs>
        <w:tab w:val="left" w:pos="880"/>
        <w:tab w:val="right" w:leader="dot" w:pos="9628"/>
      </w:tabs>
      <w:ind w:left="221" w:firstLine="0"/>
    </w:pPr>
  </w:style>
  <w:style w:type="paragraph" w:styleId="31">
    <w:name w:val="toc 3"/>
    <w:basedOn w:val="a1"/>
    <w:next w:val="a1"/>
    <w:autoRedefine/>
    <w:uiPriority w:val="39"/>
    <w:unhideWhenUsed/>
    <w:rsid w:val="00016EF7"/>
    <w:pPr>
      <w:tabs>
        <w:tab w:val="left" w:pos="1320"/>
        <w:tab w:val="right" w:leader="dot" w:pos="9628"/>
      </w:tabs>
      <w:spacing w:after="100"/>
      <w:ind w:left="442" w:firstLine="0"/>
    </w:pPr>
  </w:style>
  <w:style w:type="character" w:styleId="af9">
    <w:name w:val="Hyperlink"/>
    <w:basedOn w:val="a2"/>
    <w:uiPriority w:val="99"/>
    <w:unhideWhenUsed/>
    <w:rsid w:val="00C84A5C"/>
    <w:rPr>
      <w:color w:val="0563C1" w:themeColor="hyperlink"/>
      <w:u w:val="single"/>
    </w:rPr>
  </w:style>
  <w:style w:type="character" w:customStyle="1" w:styleId="markedcontent">
    <w:name w:val="markedcontent"/>
    <w:basedOn w:val="a2"/>
    <w:rsid w:val="00AC00BF"/>
  </w:style>
  <w:style w:type="paragraph" w:styleId="afa">
    <w:name w:val="footnote text"/>
    <w:basedOn w:val="a1"/>
    <w:link w:val="afb"/>
    <w:uiPriority w:val="99"/>
    <w:semiHidden/>
    <w:unhideWhenUsed/>
    <w:rsid w:val="00DE362B"/>
    <w:pPr>
      <w:spacing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E362B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E362B"/>
    <w:rPr>
      <w:vertAlign w:val="superscript"/>
    </w:rPr>
  </w:style>
  <w:style w:type="character" w:customStyle="1" w:styleId="hgkelc">
    <w:name w:val="hgkelc"/>
    <w:basedOn w:val="a2"/>
    <w:rsid w:val="006C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islav\Downloads\Telegram%20Desktop\&#1064;&#1072;&#1073;&#1083;&#1086;&#1085;%20&#1076;&#1086;&#1082;&#1091;&#1084;&#1077;&#1085;&#1090;&#1086;&#1074;%20&#1048;&#1080;&#1055;&#105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80"/>
    <w:rsid w:val="001B6854"/>
    <w:rsid w:val="002171C2"/>
    <w:rsid w:val="00243012"/>
    <w:rsid w:val="00323DA6"/>
    <w:rsid w:val="003B2A80"/>
    <w:rsid w:val="00464067"/>
    <w:rsid w:val="004A6212"/>
    <w:rsid w:val="00675A1F"/>
    <w:rsid w:val="00695E0E"/>
    <w:rsid w:val="006C6643"/>
    <w:rsid w:val="006E1767"/>
    <w:rsid w:val="006E42C5"/>
    <w:rsid w:val="00775EDB"/>
    <w:rsid w:val="00780FB1"/>
    <w:rsid w:val="007D17B9"/>
    <w:rsid w:val="00957422"/>
    <w:rsid w:val="00982A1E"/>
    <w:rsid w:val="00A638A5"/>
    <w:rsid w:val="00AA4E49"/>
    <w:rsid w:val="00AF2F2C"/>
    <w:rsid w:val="00B364B8"/>
    <w:rsid w:val="00C15ABC"/>
    <w:rsid w:val="00C305B5"/>
    <w:rsid w:val="00CB5DD8"/>
    <w:rsid w:val="00DD1B17"/>
    <w:rsid w:val="00EB204E"/>
    <w:rsid w:val="00EB71FC"/>
    <w:rsid w:val="00F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422"/>
    <w:rPr>
      <w:color w:val="808080"/>
    </w:rPr>
  </w:style>
  <w:style w:type="paragraph" w:customStyle="1" w:styleId="5C5FB0A1FC204FB4B802833BA4FE4FAA">
    <w:name w:val="5C5FB0A1FC204FB4B802833BA4FE4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11124-CCF1-4231-BEA9-A534CE82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 ИиПО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vushe</dc:creator>
  <cp:keywords/>
  <dc:description/>
  <cp:lastModifiedBy>Анна Мизропова</cp:lastModifiedBy>
  <cp:revision>2</cp:revision>
  <dcterms:created xsi:type="dcterms:W3CDTF">2023-02-25T11:46:00Z</dcterms:created>
  <dcterms:modified xsi:type="dcterms:W3CDTF">2023-02-25T11:46:00Z</dcterms:modified>
</cp:coreProperties>
</file>